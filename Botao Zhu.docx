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EB94" w14:textId="426F7BAF" w:rsidR="008B0B65" w:rsidRPr="000536CE" w:rsidRDefault="00532CFA" w:rsidP="000536CE">
      <w:pPr>
        <w:rPr>
          <w:b/>
          <w:spacing w:val="21"/>
          <w:sz w:val="26"/>
        </w:rPr>
      </w:pPr>
      <w:sdt>
        <w:sdtPr>
          <w:rPr>
            <w:rStyle w:val="Heading1Char"/>
            <w:rFonts w:ascii="Times New Roman" w:hAnsi="Times New Roman" w:cs="Times New Roman"/>
            <w:bCs/>
            <w:sz w:val="48"/>
            <w:szCs w:val="48"/>
          </w:rPr>
          <w:alias w:val="Your Name"/>
          <w:tag w:val="Your Name"/>
          <w:id w:val="1760865497"/>
          <w:placeholder>
            <w:docPart w:val="1C5E217655BFCE45828807D9F27B17F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>
          <w:rPr>
            <w:rStyle w:val="Heading1Char"/>
          </w:rPr>
        </w:sdtEndPr>
        <w:sdtContent>
          <w:r w:rsidR="00E14693">
            <w:t>Your Name</w:t>
          </w:r>
        </w:sdtContent>
      </w:sdt>
      <w:r w:rsidR="008B0B65">
        <w:rPr>
          <w:rFonts w:ascii="Times New Roman" w:hAnsi="Times New Roman" w:cs="Times New Roman"/>
        </w:rPr>
        <w:t>Ph.D. Candidate | Software Engineer</w:t>
      </w:r>
    </w:p>
    <w:p w14:paraId="3CFC6ACA" w14:textId="2102F955" w:rsidR="00F72272" w:rsidRPr="008B0B65" w:rsidRDefault="00532CFA" w:rsidP="008B0B65">
      <w:pPr>
        <w:pStyle w:val="Sender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nter Your Address:"/>
          <w:tag w:val="Enter Your Address:"/>
          <w:id w:val="305602035"/>
          <w:placeholder>
            <w:docPart w:val="211628908D97B84DAA0B0C94C5225AC1"/>
          </w:placeholder>
          <w:temporary/>
          <w:showingPlcHdr/>
          <w15:appearance w15:val="hidden"/>
        </w:sdtPr>
        <w:sdtEndPr/>
        <w:sdtContent>
          <w:r w:rsidR="0048751C" w:rsidRPr="008B0B65">
            <w:rPr>
              <w:rFonts w:ascii="Times New Roman" w:hAnsi="Times New Roman" w:cs="Times New Roman"/>
            </w:rPr>
            <w:t>Address</w:t>
          </w:r>
        </w:sdtContent>
      </w:sdt>
      <w:r w:rsidR="0048751C" w:rsidRPr="008B0B65">
        <w:rPr>
          <w:rFonts w:ascii="Times New Roman" w:hAnsi="Times New Roman" w:cs="Times New Roman"/>
        </w:rPr>
        <w:t xml:space="preserve"> | </w:t>
      </w:r>
      <w:r w:rsidR="008B0B65" w:rsidRPr="008B0B65">
        <w:rPr>
          <w:rFonts w:ascii="Times New Roman" w:hAnsi="Times New Roman" w:cs="Times New Roman"/>
        </w:rPr>
        <w:t>306-262-6866</w:t>
      </w:r>
      <w:r w:rsidR="0048751C" w:rsidRPr="008B0B65">
        <w:rPr>
          <w:rFonts w:ascii="Times New Roman" w:hAnsi="Times New Roman" w:cs="Times New Roman"/>
        </w:rPr>
        <w:t xml:space="preserve"> | </w:t>
      </w:r>
      <w:r w:rsidR="008B0B65" w:rsidRPr="008B0B65">
        <w:rPr>
          <w:rFonts w:ascii="Times New Roman" w:hAnsi="Times New Roman" w:cs="Times New Roman"/>
        </w:rPr>
        <w:t>botao.zhu@usask.ca</w:t>
      </w:r>
    </w:p>
    <w:sdt>
      <w:sdtPr>
        <w:rPr>
          <w:rFonts w:ascii="Times New Roman" w:hAnsi="Times New Roman" w:cs="Times New Roman"/>
        </w:rPr>
        <w:alias w:val="Enter Date:"/>
        <w:tag w:val="Enter Date:"/>
        <w:id w:val="1555270461"/>
        <w:placeholder>
          <w:docPart w:val="D31B55DAA71DC14CA2F8E2C5F86E09CF"/>
        </w:placeholder>
        <w:temporary/>
        <w:showingPlcHdr/>
        <w15:appearance w15:val="hidden"/>
      </w:sdtPr>
      <w:sdtEndPr/>
      <w:sdtContent>
        <w:p w14:paraId="3A99948F" w14:textId="77777777" w:rsidR="00F72272" w:rsidRPr="008B0B65" w:rsidRDefault="00E5559C">
          <w:pPr>
            <w:pStyle w:val="Date"/>
            <w:rPr>
              <w:rFonts w:ascii="Times New Roman" w:hAnsi="Times New Roman" w:cs="Times New Roman"/>
            </w:rPr>
          </w:pPr>
          <w:r w:rsidRPr="008B0B65">
            <w:rPr>
              <w:rFonts w:ascii="Times New Roman" w:hAnsi="Times New Roman" w:cs="Times New Roman"/>
            </w:rPr>
            <w:t>Date</w:t>
          </w:r>
        </w:p>
      </w:sdtContent>
    </w:sdt>
    <w:sdt>
      <w:sdtPr>
        <w:rPr>
          <w:rFonts w:ascii="Times New Roman" w:hAnsi="Times New Roman" w:cs="Times New Roman"/>
        </w:rPr>
        <w:alias w:val="Enter Recipient Name:"/>
        <w:tag w:val="Enter Recipient Name:"/>
        <w:id w:val="696896679"/>
        <w:placeholder>
          <w:docPart w:val="0695CD5C58D17F44A7911224C236735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30E50F3C" w14:textId="356A7D3A" w:rsidR="0048751C" w:rsidRPr="008B0B65" w:rsidRDefault="008B0B65">
          <w:pPr>
            <w:pStyle w:val="RecipientContactInf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XX</w:t>
          </w:r>
        </w:p>
      </w:sdtContent>
    </w:sdt>
    <w:p w14:paraId="5E86501B" w14:textId="77777777" w:rsidR="00F72272" w:rsidRPr="008B0B65" w:rsidRDefault="00532CFA">
      <w:pPr>
        <w:pStyle w:val="Recipient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nter Recipient Title:"/>
          <w:tag w:val="Enter Recipient Title:"/>
          <w:id w:val="-1809768910"/>
          <w:placeholder>
            <w:docPart w:val="F6626554CBD8824FA2620B02C0662CD9"/>
          </w:placeholder>
          <w:temporary/>
          <w:showingPlcHdr/>
          <w15:appearance w15:val="hidden"/>
        </w:sdtPr>
        <w:sdtEndPr/>
        <w:sdtContent>
          <w:r w:rsidR="00E5559C" w:rsidRPr="008B0B65">
            <w:rPr>
              <w:rFonts w:ascii="Times New Roman" w:hAnsi="Times New Roman" w:cs="Times New Roman"/>
            </w:rPr>
            <w:t>Title</w:t>
          </w:r>
        </w:sdtContent>
      </w:sdt>
    </w:p>
    <w:p w14:paraId="61BBF772" w14:textId="77777777" w:rsidR="0048751C" w:rsidRPr="008B0B65" w:rsidRDefault="00532CFA">
      <w:pPr>
        <w:pStyle w:val="Recipient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nter Recipient Company:"/>
          <w:tag w:val="Enter Recipient Company:"/>
          <w:id w:val="1176616232"/>
          <w:placeholder>
            <w:docPart w:val="3CE920E8FD61454B9AB8C78AEA751C89"/>
          </w:placeholder>
          <w:temporary/>
          <w:showingPlcHdr/>
          <w15:appearance w15:val="hidden"/>
        </w:sdtPr>
        <w:sdtEndPr/>
        <w:sdtContent>
          <w:r w:rsidR="0048751C" w:rsidRPr="008B0B65">
            <w:rPr>
              <w:rFonts w:ascii="Times New Roman" w:hAnsi="Times New Roman" w:cs="Times New Roman"/>
            </w:rPr>
            <w:t>Company</w:t>
          </w:r>
        </w:sdtContent>
      </w:sdt>
    </w:p>
    <w:p w14:paraId="0310AFE0" w14:textId="77777777" w:rsidR="0048751C" w:rsidRPr="008B0B65" w:rsidRDefault="00532CFA">
      <w:pPr>
        <w:pStyle w:val="Recipient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nter Recipient Street Address City, ST ZIP Code:"/>
          <w:tag w:val="Enter Recipient Street Address City, ST ZIP Code:"/>
          <w:id w:val="-1300307417"/>
          <w:placeholder>
            <w:docPart w:val="385F6DE93792314BBB9CC1E4D7BAE8AF"/>
          </w:placeholder>
          <w:temporary/>
          <w:showingPlcHdr/>
          <w15:appearance w15:val="hidden"/>
        </w:sdtPr>
        <w:sdtEndPr/>
        <w:sdtContent>
          <w:r w:rsidR="0048751C" w:rsidRPr="008B0B65">
            <w:rPr>
              <w:rFonts w:ascii="Times New Roman" w:hAnsi="Times New Roman" w:cs="Times New Roman"/>
            </w:rPr>
            <w:t>Street Address</w:t>
          </w:r>
          <w:r w:rsidR="0048751C" w:rsidRPr="008B0B65">
            <w:rPr>
              <w:rFonts w:ascii="Times New Roman" w:hAnsi="Times New Roman" w:cs="Times New Roman"/>
            </w:rPr>
            <w:br/>
            <w:t>City, ST ZIP Code</w:t>
          </w:r>
        </w:sdtContent>
      </w:sdt>
    </w:p>
    <w:p w14:paraId="3237E796" w14:textId="79093915" w:rsidR="00F72272" w:rsidRPr="008B0B65" w:rsidRDefault="0048751C">
      <w:pPr>
        <w:pStyle w:val="Salutation"/>
        <w:rPr>
          <w:rFonts w:ascii="Times New Roman" w:hAnsi="Times New Roman" w:cs="Times New Roman"/>
        </w:rPr>
      </w:pPr>
      <w:r w:rsidRPr="008B0B65">
        <w:rPr>
          <w:rFonts w:ascii="Times New Roman" w:hAnsi="Times New Roman" w:cs="Times New Roman"/>
        </w:rPr>
        <w:t xml:space="preserve">Dear </w:t>
      </w:r>
      <w:sdt>
        <w:sdtPr>
          <w:rPr>
            <w:rFonts w:ascii="Times New Roman" w:hAnsi="Times New Roman" w:cs="Times New Roman"/>
          </w:rPr>
          <w:alias w:val="Enter Recipient Name:"/>
          <w:tag w:val="Enter Recipient Name:"/>
          <w:id w:val="-193009614"/>
          <w:placeholder>
            <w:docPart w:val="1EC35D6FAFBCE9409C2A7C0E1E15B6F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8B0B65">
            <w:rPr>
              <w:rFonts w:ascii="Times New Roman" w:hAnsi="Times New Roman" w:cs="Times New Roman"/>
            </w:rPr>
            <w:t>XX</w:t>
          </w:r>
        </w:sdtContent>
      </w:sdt>
      <w:r w:rsidRPr="008B0B65">
        <w:rPr>
          <w:rFonts w:ascii="Times New Roman" w:hAnsi="Times New Roman" w:cs="Times New Roman"/>
        </w:rPr>
        <w:t>:</w:t>
      </w:r>
    </w:p>
    <w:p w14:paraId="4171ED15" w14:textId="5152DDBB" w:rsidR="00F72272" w:rsidRDefault="00F72272" w:rsidP="008B0B65">
      <w:pPr>
        <w:rPr>
          <w:rFonts w:ascii="Times New Roman" w:hAnsi="Times New Roman" w:cs="Times New Roman"/>
        </w:rPr>
      </w:pPr>
    </w:p>
    <w:p w14:paraId="73112998" w14:textId="7475A42D" w:rsidR="008B0B65" w:rsidRDefault="008B0B65" w:rsidP="008B0B65">
      <w:pPr>
        <w:rPr>
          <w:rFonts w:ascii="Times New Roman" w:hAnsi="Times New Roman" w:cs="Times New Roman"/>
        </w:rPr>
      </w:pPr>
    </w:p>
    <w:p w14:paraId="60284B35" w14:textId="77777777" w:rsidR="008B0B65" w:rsidRPr="008B0B65" w:rsidRDefault="008B0B65" w:rsidP="008B0B65">
      <w:pPr>
        <w:rPr>
          <w:rFonts w:ascii="Times New Roman" w:hAnsi="Times New Roman" w:cs="Times New Roman"/>
        </w:rPr>
      </w:pPr>
    </w:p>
    <w:p w14:paraId="4AA105BC" w14:textId="77777777" w:rsidR="00F72272" w:rsidRPr="008B0B65" w:rsidRDefault="00532CFA" w:rsidP="0048751C">
      <w:pPr>
        <w:pStyle w:val="Closing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nter closing:"/>
          <w:tag w:val="Enter closing:"/>
          <w:id w:val="-278875100"/>
          <w:placeholder>
            <w:docPart w:val="2AD265FA0F643D409C81D7E526BA9057"/>
          </w:placeholder>
          <w:temporary/>
          <w:showingPlcHdr/>
          <w15:appearance w15:val="hidden"/>
        </w:sdtPr>
        <w:sdtEndPr/>
        <w:sdtContent>
          <w:r w:rsidR="00E5559C" w:rsidRPr="008B0B65">
            <w:rPr>
              <w:rFonts w:ascii="Times New Roman" w:hAnsi="Times New Roman" w:cs="Times New Roman"/>
            </w:rPr>
            <w:t>Sincerely,</w:t>
          </w:r>
        </w:sdtContent>
      </w:sdt>
    </w:p>
    <w:sdt>
      <w:sdtPr>
        <w:rPr>
          <w:rFonts w:ascii="Times New Roman" w:hAnsi="Times New Roman" w:cs="Times New Roman"/>
        </w:rPr>
        <w:alias w:val="Your Name"/>
        <w:tag w:val="Your Name"/>
        <w:id w:val="1111709258"/>
        <w:placeholder>
          <w:docPart w:val="F5CFE338419B724C9C42B30C0C97423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1E65E599" w14:textId="52BD490B" w:rsidR="00BC467A" w:rsidRPr="008B0B65" w:rsidRDefault="00E14693" w:rsidP="00AC6117">
          <w:pPr>
            <w:pStyle w:val="Signature"/>
            <w:rPr>
              <w:rFonts w:ascii="Times New Roman" w:hAnsi="Times New Roman" w:cs="Times New Roman"/>
            </w:rPr>
          </w:pPr>
          <w:r>
            <w:t>Your Name</w:t>
          </w:r>
        </w:p>
      </w:sdtContent>
    </w:sdt>
    <w:sectPr w:rsidR="00BC467A" w:rsidRPr="008B0B65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083A" w14:textId="77777777" w:rsidR="00532CFA" w:rsidRDefault="00532CFA">
      <w:pPr>
        <w:spacing w:after="0" w:line="240" w:lineRule="auto"/>
      </w:pPr>
      <w:r>
        <w:separator/>
      </w:r>
    </w:p>
  </w:endnote>
  <w:endnote w:type="continuationSeparator" w:id="0">
    <w:p w14:paraId="68E1E929" w14:textId="77777777" w:rsidR="00532CFA" w:rsidRDefault="0053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A9162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C830" w14:textId="77777777" w:rsidR="00532CFA" w:rsidRDefault="00532CFA">
      <w:pPr>
        <w:spacing w:after="0" w:line="240" w:lineRule="auto"/>
      </w:pPr>
      <w:r>
        <w:separator/>
      </w:r>
    </w:p>
  </w:footnote>
  <w:footnote w:type="continuationSeparator" w:id="0">
    <w:p w14:paraId="2994C3F8" w14:textId="77777777" w:rsidR="00532CFA" w:rsidRDefault="00532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244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4083BE" wp14:editId="240AFE6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4726795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AD68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4CE3198" wp14:editId="05518A4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1DE957F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338584">
    <w:abstractNumId w:val="9"/>
  </w:num>
  <w:num w:numId="2" w16cid:durableId="1339115419">
    <w:abstractNumId w:val="7"/>
  </w:num>
  <w:num w:numId="3" w16cid:durableId="572932672">
    <w:abstractNumId w:val="6"/>
  </w:num>
  <w:num w:numId="4" w16cid:durableId="1843274521">
    <w:abstractNumId w:val="5"/>
  </w:num>
  <w:num w:numId="5" w16cid:durableId="1307012743">
    <w:abstractNumId w:val="4"/>
  </w:num>
  <w:num w:numId="6" w16cid:durableId="718670922">
    <w:abstractNumId w:val="8"/>
  </w:num>
  <w:num w:numId="7" w16cid:durableId="1686709468">
    <w:abstractNumId w:val="3"/>
  </w:num>
  <w:num w:numId="8" w16cid:durableId="938291966">
    <w:abstractNumId w:val="2"/>
  </w:num>
  <w:num w:numId="9" w16cid:durableId="815142682">
    <w:abstractNumId w:val="1"/>
  </w:num>
  <w:num w:numId="10" w16cid:durableId="167549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65"/>
    <w:rsid w:val="000536CE"/>
    <w:rsid w:val="000D0998"/>
    <w:rsid w:val="00251664"/>
    <w:rsid w:val="003F5321"/>
    <w:rsid w:val="0048751C"/>
    <w:rsid w:val="00501646"/>
    <w:rsid w:val="00532CFA"/>
    <w:rsid w:val="00775AFB"/>
    <w:rsid w:val="0078391E"/>
    <w:rsid w:val="008B0B65"/>
    <w:rsid w:val="00AA77E8"/>
    <w:rsid w:val="00AC6117"/>
    <w:rsid w:val="00BC467A"/>
    <w:rsid w:val="00E14693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7FA6E"/>
  <w15:chartTrackingRefBased/>
  <w15:docId w15:val="{286DCB13-7E31-8841-B2E6-5DB2B4F9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taozhu/Library/Containers/com.microsoft.Word/Data/Library/Application%20Support/Microsoft/Office/16.0/DTS/en-US%7b5D38DDF7-56F5-8C47-B282-A147F1D2540C%7d/%7b885823B7-D66E-694D-8969-19F8E9378800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5E217655BFCE45828807D9F27B1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5EF26-2D7B-D248-8237-6074C63F85E1}"/>
      </w:docPartPr>
      <w:docPartBody>
        <w:p w:rsidR="007F7CAB" w:rsidRDefault="001E1C77">
          <w:pPr>
            <w:pStyle w:val="1C5E217655BFCE45828807D9F27B17F5"/>
          </w:pPr>
          <w:r>
            <w:t>Your Name</w:t>
          </w:r>
        </w:p>
      </w:docPartBody>
    </w:docPart>
    <w:docPart>
      <w:docPartPr>
        <w:name w:val="211628908D97B84DAA0B0C94C5225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27DA-C170-764C-ACCE-5CE726514627}"/>
      </w:docPartPr>
      <w:docPartBody>
        <w:p w:rsidR="007F7CAB" w:rsidRDefault="001E1C77">
          <w:pPr>
            <w:pStyle w:val="211628908D97B84DAA0B0C94C5225AC1"/>
          </w:pPr>
          <w:r>
            <w:t>Address</w:t>
          </w:r>
        </w:p>
      </w:docPartBody>
    </w:docPart>
    <w:docPart>
      <w:docPartPr>
        <w:name w:val="D31B55DAA71DC14CA2F8E2C5F86E0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65EDF-C8C0-0D4B-A5C9-71CD8D6B34F9}"/>
      </w:docPartPr>
      <w:docPartBody>
        <w:p w:rsidR="007F7CAB" w:rsidRDefault="001E1C77">
          <w:pPr>
            <w:pStyle w:val="D31B55DAA71DC14CA2F8E2C5F86E09CF"/>
          </w:pPr>
          <w:r>
            <w:t>Date</w:t>
          </w:r>
        </w:p>
      </w:docPartBody>
    </w:docPart>
    <w:docPart>
      <w:docPartPr>
        <w:name w:val="0695CD5C58D17F44A7911224C236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BD34A-5CBE-C842-902F-315969826799}"/>
      </w:docPartPr>
      <w:docPartBody>
        <w:p w:rsidR="007F7CAB" w:rsidRDefault="001E1C77">
          <w:pPr>
            <w:pStyle w:val="0695CD5C58D17F44A7911224C2367359"/>
          </w:pPr>
          <w:r>
            <w:t>Recipient</w:t>
          </w:r>
        </w:p>
      </w:docPartBody>
    </w:docPart>
    <w:docPart>
      <w:docPartPr>
        <w:name w:val="F6626554CBD8824FA2620B02C0662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4734D-4B64-BE44-8FB9-D36D3C8EBB89}"/>
      </w:docPartPr>
      <w:docPartBody>
        <w:p w:rsidR="007F7CAB" w:rsidRDefault="001E1C77">
          <w:pPr>
            <w:pStyle w:val="F6626554CBD8824FA2620B02C0662CD9"/>
          </w:pPr>
          <w:r>
            <w:t>Title</w:t>
          </w:r>
        </w:p>
      </w:docPartBody>
    </w:docPart>
    <w:docPart>
      <w:docPartPr>
        <w:name w:val="3CE920E8FD61454B9AB8C78AEA751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52EA1-F62D-1846-9C99-06FCE70B57C6}"/>
      </w:docPartPr>
      <w:docPartBody>
        <w:p w:rsidR="007F7CAB" w:rsidRDefault="001E1C77">
          <w:pPr>
            <w:pStyle w:val="3CE920E8FD61454B9AB8C78AEA751C89"/>
          </w:pPr>
          <w:r>
            <w:t>Company</w:t>
          </w:r>
        </w:p>
      </w:docPartBody>
    </w:docPart>
    <w:docPart>
      <w:docPartPr>
        <w:name w:val="385F6DE93792314BBB9CC1E4D7BAE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7A493-56FB-6A4E-9960-085D0C797824}"/>
      </w:docPartPr>
      <w:docPartBody>
        <w:p w:rsidR="007F7CAB" w:rsidRDefault="001E1C77">
          <w:pPr>
            <w:pStyle w:val="385F6DE93792314BBB9CC1E4D7BAE8AF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1EC35D6FAFBCE9409C2A7C0E1E15B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1C733-5AA9-7844-89A4-C429EB44CB99}"/>
      </w:docPartPr>
      <w:docPartBody>
        <w:p w:rsidR="007F7CAB" w:rsidRDefault="001E1C77">
          <w:pPr>
            <w:pStyle w:val="1EC35D6FAFBCE9409C2A7C0E1E15B6FD"/>
          </w:pPr>
          <w:r>
            <w:t>Recipient</w:t>
          </w:r>
        </w:p>
      </w:docPartBody>
    </w:docPart>
    <w:docPart>
      <w:docPartPr>
        <w:name w:val="2AD265FA0F643D409C81D7E526BA9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2ACA-9D4C-D94A-AEE7-2AE4BE6C382E}"/>
      </w:docPartPr>
      <w:docPartBody>
        <w:p w:rsidR="007F7CAB" w:rsidRDefault="001E1C77">
          <w:pPr>
            <w:pStyle w:val="2AD265FA0F643D409C81D7E526BA9057"/>
          </w:pPr>
          <w:r>
            <w:t>Sincerely,</w:t>
          </w:r>
        </w:p>
      </w:docPartBody>
    </w:docPart>
    <w:docPart>
      <w:docPartPr>
        <w:name w:val="F5CFE338419B724C9C42B30C0C974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E4F37-804A-B848-BB6F-C209F3181077}"/>
      </w:docPartPr>
      <w:docPartBody>
        <w:p w:rsidR="007F7CAB" w:rsidRDefault="001E1C77">
          <w:pPr>
            <w:pStyle w:val="F5CFE338419B724C9C42B30C0C97423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77"/>
    <w:rsid w:val="001E1C77"/>
    <w:rsid w:val="007F7CAB"/>
    <w:rsid w:val="00B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E217655BFCE45828807D9F27B17F5">
    <w:name w:val="1C5E217655BFCE45828807D9F27B17F5"/>
  </w:style>
  <w:style w:type="paragraph" w:customStyle="1" w:styleId="211628908D97B84DAA0B0C94C5225AC1">
    <w:name w:val="211628908D97B84DAA0B0C94C5225AC1"/>
  </w:style>
  <w:style w:type="paragraph" w:customStyle="1" w:styleId="D31B55DAA71DC14CA2F8E2C5F86E09CF">
    <w:name w:val="D31B55DAA71DC14CA2F8E2C5F86E09CF"/>
  </w:style>
  <w:style w:type="paragraph" w:customStyle="1" w:styleId="0695CD5C58D17F44A7911224C2367359">
    <w:name w:val="0695CD5C58D17F44A7911224C2367359"/>
  </w:style>
  <w:style w:type="paragraph" w:customStyle="1" w:styleId="F6626554CBD8824FA2620B02C0662CD9">
    <w:name w:val="F6626554CBD8824FA2620B02C0662CD9"/>
  </w:style>
  <w:style w:type="paragraph" w:customStyle="1" w:styleId="3CE920E8FD61454B9AB8C78AEA751C89">
    <w:name w:val="3CE920E8FD61454B9AB8C78AEA751C89"/>
  </w:style>
  <w:style w:type="paragraph" w:customStyle="1" w:styleId="385F6DE93792314BBB9CC1E4D7BAE8AF">
    <w:name w:val="385F6DE93792314BBB9CC1E4D7BAE8AF"/>
  </w:style>
  <w:style w:type="paragraph" w:customStyle="1" w:styleId="1EC35D6FAFBCE9409C2A7C0E1E15B6FD">
    <w:name w:val="1EC35D6FAFBCE9409C2A7C0E1E15B6FD"/>
  </w:style>
  <w:style w:type="paragraph" w:customStyle="1" w:styleId="2AD265FA0F643D409C81D7E526BA9057">
    <w:name w:val="2AD265FA0F643D409C81D7E526BA9057"/>
  </w:style>
  <w:style w:type="paragraph" w:customStyle="1" w:styleId="F5CFE338419B724C9C42B30C0C97423E">
    <w:name w:val="F5CFE338419B724C9C42B30C0C974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{885823B7-D66E-694D-8969-19F8E9378800}tf10002080.dotx</Template>
  <TotalTime>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Botao Zhu</dc:creator>
  <cp:keywords>XX</cp:keywords>
  <dc:description/>
  <cp:lastModifiedBy>Zhu, Botao</cp:lastModifiedBy>
  <cp:revision>2</cp:revision>
  <dcterms:created xsi:type="dcterms:W3CDTF">2022-06-11T02:19:00Z</dcterms:created>
  <dcterms:modified xsi:type="dcterms:W3CDTF">2022-08-30T14:06:00Z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